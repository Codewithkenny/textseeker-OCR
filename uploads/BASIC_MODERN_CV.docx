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8991"/>
        <w:gridCol w:w="899"/>
      </w:tblGrid>
      <w:tr w:rsidR="00605A5B" w14:paraId="4282F7EF" w14:textId="77777777" w:rsidTr="00507E93">
        <w:trPr>
          <w:trHeight w:val="2160"/>
        </w:trPr>
        <w:tc>
          <w:tcPr>
            <w:tcW w:w="900" w:type="dxa"/>
          </w:tcPr>
          <w:p w14:paraId="57349801" w14:textId="77777777" w:rsidR="00605A5B" w:rsidRDefault="00605A5B"/>
        </w:tc>
        <w:tc>
          <w:tcPr>
            <w:tcW w:w="8991" w:type="dxa"/>
          </w:tcPr>
          <w:p w14:paraId="17B85115" w14:textId="0866EEEF" w:rsidR="00605A5B" w:rsidRPr="00F316AD" w:rsidRDefault="00C972BF" w:rsidP="00605A5B">
            <w:pPr>
              <w:pStyle w:val="Title"/>
            </w:pPr>
            <w:proofErr w:type="spellStart"/>
            <w:r>
              <w:t>Olapoju</w:t>
            </w:r>
            <w:proofErr w:type="spellEnd"/>
            <w:r>
              <w:t xml:space="preserve"> </w:t>
            </w:r>
            <w:proofErr w:type="spellStart"/>
            <w:r>
              <w:t>Agbomeji</w:t>
            </w:r>
            <w:proofErr w:type="spellEnd"/>
            <w:r w:rsidR="00A77921">
              <w:t xml:space="preserve"> </w:t>
            </w:r>
          </w:p>
          <w:p w14:paraId="150B49A1" w14:textId="1848090A" w:rsidR="00605A5B" w:rsidRDefault="00C972BF" w:rsidP="00C972BF">
            <w:pPr>
              <w:pStyle w:val="Subtitle"/>
            </w:pPr>
            <w:r>
              <w:t>Software Developer</w:t>
            </w:r>
          </w:p>
        </w:tc>
        <w:tc>
          <w:tcPr>
            <w:tcW w:w="899" w:type="dxa"/>
          </w:tcPr>
          <w:p w14:paraId="6D146566" w14:textId="77777777" w:rsidR="00605A5B" w:rsidRDefault="00605A5B"/>
        </w:tc>
      </w:tr>
    </w:tbl>
    <w:p w14:paraId="356E6BA9" w14:textId="77777777" w:rsidR="00507E93" w:rsidRPr="00507E93" w:rsidRDefault="00507E9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601"/>
        <w:gridCol w:w="7189"/>
      </w:tblGrid>
      <w:tr w:rsidR="00507E93" w14:paraId="6BB91824" w14:textId="77777777" w:rsidTr="00DB390F">
        <w:tc>
          <w:tcPr>
            <w:tcW w:w="3601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6824F215" w14:textId="77777777" w:rsidR="00507E93" w:rsidRDefault="00507E93"/>
        </w:tc>
        <w:tc>
          <w:tcPr>
            <w:tcW w:w="7189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6C67F89A" w14:textId="77777777" w:rsidR="00507E93" w:rsidRDefault="00507E93"/>
        </w:tc>
      </w:tr>
      <w:tr w:rsidR="00605A5B" w14:paraId="16B2DD4C" w14:textId="77777777" w:rsidTr="0057534A">
        <w:trPr>
          <w:trHeight w:val="2057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36E00202" w14:textId="77777777" w:rsidR="00605A5B" w:rsidRPr="00605A5B" w:rsidRDefault="00DB390F" w:rsidP="00605A5B">
            <w:pPr>
              <w:pStyle w:val="Heading1"/>
            </w:pPr>
            <w:sdt>
              <w:sdtPr>
                <w:id w:val="1604447469"/>
                <w:placeholder>
                  <w:docPart w:val="9E949697CDE547F890757A9D4ECAF5E5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605A5B">
                  <w:t>Contact</w:t>
                </w:r>
              </w:sdtContent>
            </w:sdt>
          </w:p>
          <w:p w14:paraId="56060213" w14:textId="6B52D13B" w:rsidR="00C1095A" w:rsidRDefault="00C972BF" w:rsidP="00C972BF">
            <w:pPr>
              <w:pStyle w:val="TextLeft"/>
            </w:pPr>
            <w:r>
              <w:t xml:space="preserve">84, </w:t>
            </w:r>
            <w:proofErr w:type="spellStart"/>
            <w:r>
              <w:t>Dangote</w:t>
            </w:r>
            <w:proofErr w:type="spellEnd"/>
            <w:r>
              <w:t xml:space="preserve">, </w:t>
            </w:r>
            <w:proofErr w:type="spellStart"/>
            <w:r>
              <w:t>Megida</w:t>
            </w:r>
            <w:proofErr w:type="spellEnd"/>
            <w:r>
              <w:t xml:space="preserve"> </w:t>
            </w:r>
            <w:proofErr w:type="spellStart"/>
            <w:r>
              <w:t>Ipaja</w:t>
            </w:r>
            <w:proofErr w:type="spellEnd"/>
            <w:r>
              <w:t xml:space="preserve"> </w:t>
            </w:r>
            <w:proofErr w:type="spellStart"/>
            <w:r>
              <w:t>Ayobo</w:t>
            </w:r>
            <w:proofErr w:type="spellEnd"/>
            <w:r>
              <w:t>. Lagos</w:t>
            </w:r>
          </w:p>
          <w:p w14:paraId="3F8A6E17" w14:textId="128F75EA" w:rsidR="00C1095A" w:rsidRDefault="00C972BF" w:rsidP="00C1095A">
            <w:pPr>
              <w:pStyle w:val="TextLeft"/>
            </w:pPr>
            <w:r>
              <w:t>09152780053</w:t>
            </w:r>
          </w:p>
          <w:p w14:paraId="3CAE445E" w14:textId="24D90321" w:rsidR="00C1095A" w:rsidRDefault="00C972BF" w:rsidP="00C1095A">
            <w:pPr>
              <w:pStyle w:val="TextLeft"/>
            </w:pPr>
            <w:r>
              <w:t>pojuagbomeji@gmail.com</w:t>
            </w:r>
          </w:p>
          <w:p w14:paraId="0481A617" w14:textId="77777777" w:rsidR="00605A5B" w:rsidRDefault="00605A5B" w:rsidP="00605A5B">
            <w:pPr>
              <w:pStyle w:val="TextLeft"/>
            </w:pPr>
          </w:p>
        </w:tc>
        <w:tc>
          <w:tcPr>
            <w:tcW w:w="7189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7CCD6EF5" w14:textId="77777777" w:rsidR="00605A5B" w:rsidRDefault="00DB390F" w:rsidP="00605A5B">
            <w:pPr>
              <w:pStyle w:val="Heading2"/>
            </w:pPr>
            <w:sdt>
              <w:sdtPr>
                <w:id w:val="-651833632"/>
                <w:placeholder>
                  <w:docPart w:val="C6C65EA9312E4EBFA900DE28E7F4FF23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605A5B">
                  <w:t>Objective</w:t>
                </w:r>
              </w:sdtContent>
            </w:sdt>
          </w:p>
          <w:p w14:paraId="7026AC74" w14:textId="3A367AC8" w:rsidR="00605A5B" w:rsidRPr="006E70D3" w:rsidRDefault="0039098E" w:rsidP="006E70D3">
            <w:pPr>
              <w:pStyle w:val="TextRight"/>
            </w:pPr>
            <w:r w:rsidRPr="0039098E">
              <w:t>Motivated and detail-oriented Junior Back-End MERN Stack Developer seeking an opportunity to contribute to a dynamic team and enhance my skills in web development. Committed to delivering high-quality code and providing innovative solutions that align with business goals.</w:t>
            </w:r>
          </w:p>
        </w:tc>
      </w:tr>
      <w:tr w:rsidR="000E1D44" w14:paraId="0CF6B8BB" w14:textId="77777777" w:rsidTr="000E1D44">
        <w:trPr>
          <w:trHeight w:val="3688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66E06986" w14:textId="5FD6E3B2" w:rsidR="000E1D44" w:rsidRDefault="00DB390F" w:rsidP="000E1D44">
            <w:pPr>
              <w:pStyle w:val="Heading1"/>
            </w:pPr>
            <w:sdt>
              <w:sdtPr>
                <w:id w:val="1723097672"/>
                <w:placeholder>
                  <w:docPart w:val="C30A1DCEB5FB43B2B202A56ADEA4040F"/>
                </w:placeholder>
                <w:temporary/>
                <w:showingPlcHdr/>
                <w15:appearance w15:val="hidden"/>
                <w:text/>
              </w:sdtPr>
              <w:sdtContent>
                <w:r w:rsidR="00A77921">
                  <w:t>Education</w:t>
                </w:r>
              </w:sdtContent>
            </w:sdt>
          </w:p>
          <w:p w14:paraId="7D51C593" w14:textId="4C0E7C37" w:rsidR="000E1D44" w:rsidRDefault="0039098E" w:rsidP="0039098E">
            <w:pPr>
              <w:pStyle w:val="TextLeft"/>
            </w:pPr>
            <w:proofErr w:type="spellStart"/>
            <w:r>
              <w:t>Yaba</w:t>
            </w:r>
            <w:proofErr w:type="spellEnd"/>
            <w:r>
              <w:t xml:space="preserve"> College of T</w:t>
            </w:r>
            <w:r w:rsidR="001E03DA">
              <w:t>e</w:t>
            </w:r>
            <w:r>
              <w:t>chnology</w:t>
            </w:r>
            <w:r w:rsidR="00DB390F">
              <w:t xml:space="preserve"> </w:t>
            </w:r>
            <w:proofErr w:type="spellStart"/>
            <w:r w:rsidR="00DB390F">
              <w:t>Yaba</w:t>
            </w:r>
            <w:proofErr w:type="spellEnd"/>
            <w:r w:rsidR="00DB390F">
              <w:t>. Lagos State. 2008</w:t>
            </w:r>
          </w:p>
        </w:tc>
        <w:tc>
          <w:tcPr>
            <w:tcW w:w="7189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EE8FB9C9E84747488C43317A2D9E9F28"/>
              </w:placeholder>
              <w:temporary/>
              <w:showingPlcHdr/>
              <w15:appearance w15:val="hidden"/>
              <w:text/>
            </w:sdtPr>
            <w:sdtContent>
              <w:p w14:paraId="45159B27" w14:textId="77777777" w:rsidR="00A77921" w:rsidRDefault="00A77921" w:rsidP="00A77921">
                <w:pPr>
                  <w:pStyle w:val="Heading2"/>
                </w:pPr>
                <w:r>
                  <w:t>Experience</w:t>
                </w:r>
              </w:p>
            </w:sdtContent>
          </w:sdt>
          <w:p w14:paraId="68EDFFA8" w14:textId="77777777" w:rsidR="000E1D44" w:rsidRDefault="00DB390F" w:rsidP="000E1D44">
            <w:pPr>
              <w:pStyle w:val="SmallText"/>
            </w:pPr>
            <w:sdt>
              <w:sdtPr>
                <w:id w:val="-170029467"/>
                <w:placeholder>
                  <w:docPart w:val="BB5274B05DAD4768AEA1DE8D4BCEBB35"/>
                </w:placeholder>
                <w:temporary/>
                <w:showingPlcHdr/>
                <w15:appearance w15:val="hidden"/>
                <w:text/>
              </w:sdtPr>
              <w:sdtContent>
                <w:r w:rsidR="0057534A">
                  <w:t>[Dates From] – [To]</w:t>
                </w:r>
              </w:sdtContent>
            </w:sdt>
          </w:p>
          <w:p w14:paraId="0D75BDBB" w14:textId="77777777" w:rsidR="000E1D44" w:rsidRPr="000E1D44" w:rsidRDefault="00DB390F" w:rsidP="000E1D44">
            <w:pPr>
              <w:pStyle w:val="TextRight"/>
            </w:pPr>
            <w:sdt>
              <w:sdtPr>
                <w:id w:val="-1063243444"/>
                <w:placeholder>
                  <w:docPart w:val="CF7CD4B652F446619549B28A8A7DAF97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0E1D44">
                  <w:t>[Job Title]</w:t>
                </w:r>
              </w:sdtContent>
            </w:sdt>
            <w:r w:rsidR="0057534A">
              <w:t xml:space="preserve"> </w:t>
            </w:r>
            <w:r w:rsidR="000E1D44" w:rsidRPr="000E1D44">
              <w:t xml:space="preserve">• </w:t>
            </w:r>
            <w:sdt>
              <w:sdtPr>
                <w:id w:val="116342317"/>
                <w:placeholder>
                  <w:docPart w:val="043CA416B427434B93AC0290A52B60C2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0E1D44">
                  <w:t>[Job Position]</w:t>
                </w:r>
              </w:sdtContent>
            </w:sdt>
            <w:r w:rsidR="0057534A">
              <w:t xml:space="preserve"> </w:t>
            </w:r>
            <w:r w:rsidR="000E1D44" w:rsidRPr="000E1D44">
              <w:t>•</w:t>
            </w:r>
            <w:r w:rsidR="0057534A">
              <w:t xml:space="preserve"> </w:t>
            </w:r>
            <w:sdt>
              <w:sdtPr>
                <w:id w:val="421921395"/>
                <w:placeholder>
                  <w:docPart w:val="A5FFFE4B10D8400795863CDE63813E4C"/>
                </w:placeholder>
                <w:temporary/>
                <w:showingPlcHdr/>
                <w15:appearance w15:val="hidden"/>
                <w:text/>
              </w:sdtPr>
              <w:sdtContent>
                <w:r w:rsidR="0057534A">
                  <w:t>[Company Name]</w:t>
                </w:r>
              </w:sdtContent>
            </w:sdt>
          </w:p>
          <w:p w14:paraId="78FC5F69" w14:textId="77777777" w:rsidR="000E1D44" w:rsidRDefault="000E1D44" w:rsidP="000E1D44">
            <w:pPr>
              <w:pStyle w:val="TextRight"/>
              <w:rPr>
                <w:sz w:val="21"/>
              </w:rPr>
            </w:pPr>
          </w:p>
          <w:p w14:paraId="04E52CFE" w14:textId="77777777" w:rsidR="0057534A" w:rsidRDefault="00DB390F" w:rsidP="0057534A">
            <w:pPr>
              <w:pStyle w:val="SmallText"/>
            </w:pPr>
            <w:sdt>
              <w:sdtPr>
                <w:id w:val="1800105537"/>
                <w:placeholder>
                  <w:docPart w:val="8DF3F7867DBB44B5A1A58DFA45006CFA"/>
                </w:placeholder>
                <w:temporary/>
                <w:showingPlcHdr/>
                <w15:appearance w15:val="hidden"/>
                <w:text/>
              </w:sdtPr>
              <w:sdtContent>
                <w:r w:rsidR="0057534A">
                  <w:t>[Dates From] – [To]</w:t>
                </w:r>
              </w:sdtContent>
            </w:sdt>
          </w:p>
          <w:p w14:paraId="66FBCAD6" w14:textId="77777777" w:rsidR="0057534A" w:rsidRPr="000E1D44" w:rsidRDefault="00DB390F" w:rsidP="0057534A">
            <w:pPr>
              <w:pStyle w:val="TextRight"/>
            </w:pPr>
            <w:sdt>
              <w:sdtPr>
                <w:id w:val="538326528"/>
                <w:placeholder>
                  <w:docPart w:val="34F7D16CD4D641E8AD0D3BD1A93ABB86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0E1D44">
                  <w:t>[Job Title]</w:t>
                </w:r>
              </w:sdtContent>
            </w:sdt>
            <w:r w:rsidR="0057534A">
              <w:t xml:space="preserve"> </w:t>
            </w:r>
            <w:r w:rsidR="0057534A" w:rsidRPr="000E1D44">
              <w:t xml:space="preserve">• </w:t>
            </w:r>
            <w:sdt>
              <w:sdtPr>
                <w:id w:val="-285199606"/>
                <w:placeholder>
                  <w:docPart w:val="77D86FF317344C36B4829851BBD3099B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0E1D44">
                  <w:t>[Job Position]</w:t>
                </w:r>
              </w:sdtContent>
            </w:sdt>
            <w:r w:rsidR="0057534A">
              <w:t xml:space="preserve"> </w:t>
            </w:r>
            <w:r w:rsidR="0057534A" w:rsidRPr="000E1D44">
              <w:t>•</w:t>
            </w:r>
            <w:r w:rsidR="0057534A">
              <w:t xml:space="preserve"> </w:t>
            </w:r>
            <w:sdt>
              <w:sdtPr>
                <w:id w:val="1749461708"/>
                <w:placeholder>
                  <w:docPart w:val="4D776B1158A04A89A5A2BB06086B51CF"/>
                </w:placeholder>
                <w:temporary/>
                <w:showingPlcHdr/>
                <w15:appearance w15:val="hidden"/>
                <w:text/>
              </w:sdtPr>
              <w:sdtContent>
                <w:r w:rsidR="0057534A">
                  <w:t>[Company Name]</w:t>
                </w:r>
              </w:sdtContent>
            </w:sdt>
          </w:p>
          <w:p w14:paraId="64A16748" w14:textId="77777777" w:rsidR="000E1D44" w:rsidRDefault="0057534A" w:rsidP="0057534A">
            <w:pPr>
              <w:pStyle w:val="TextRigh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14:paraId="1F041272" w14:textId="77777777" w:rsidR="0057534A" w:rsidRDefault="00DB390F" w:rsidP="0057534A">
            <w:pPr>
              <w:pStyle w:val="SmallText"/>
            </w:pPr>
            <w:sdt>
              <w:sdtPr>
                <w:id w:val="758651016"/>
                <w:placeholder>
                  <w:docPart w:val="6BDE1766082B4AC18CF0DC782A210023"/>
                </w:placeholder>
                <w:temporary/>
                <w:showingPlcHdr/>
                <w15:appearance w15:val="hidden"/>
                <w:text/>
              </w:sdtPr>
              <w:sdtContent>
                <w:r w:rsidR="0057534A">
                  <w:t>[Dates From] – [To]</w:t>
                </w:r>
              </w:sdtContent>
            </w:sdt>
          </w:p>
          <w:p w14:paraId="7A44585B" w14:textId="77777777" w:rsidR="0057534A" w:rsidRPr="000E1D44" w:rsidRDefault="00DB390F" w:rsidP="0057534A">
            <w:pPr>
              <w:pStyle w:val="TextRight"/>
            </w:pPr>
            <w:sdt>
              <w:sdtPr>
                <w:id w:val="1427684914"/>
                <w:placeholder>
                  <w:docPart w:val="2BD4120C27964272B95189F62C13ADF3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0E1D44">
                  <w:t>[Job Title]</w:t>
                </w:r>
              </w:sdtContent>
            </w:sdt>
            <w:r w:rsidR="0057534A">
              <w:t xml:space="preserve"> </w:t>
            </w:r>
            <w:r w:rsidR="0057534A" w:rsidRPr="000E1D44">
              <w:t xml:space="preserve">• </w:t>
            </w:r>
            <w:sdt>
              <w:sdtPr>
                <w:id w:val="-104505620"/>
                <w:placeholder>
                  <w:docPart w:val="688DFDA45B364C739AB64401021E0CE7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0E1D44">
                  <w:t>[Job Position]</w:t>
                </w:r>
              </w:sdtContent>
            </w:sdt>
            <w:r w:rsidR="0057534A">
              <w:t xml:space="preserve"> </w:t>
            </w:r>
            <w:r w:rsidR="0057534A" w:rsidRPr="000E1D44">
              <w:t>•</w:t>
            </w:r>
            <w:r w:rsidR="0057534A">
              <w:t xml:space="preserve"> </w:t>
            </w:r>
            <w:sdt>
              <w:sdtPr>
                <w:id w:val="-926888980"/>
                <w:placeholder>
                  <w:docPart w:val="B1FB6D8C92FF47389BE627554A07A30F"/>
                </w:placeholder>
                <w:temporary/>
                <w:showingPlcHdr/>
                <w15:appearance w15:val="hidden"/>
                <w:text/>
              </w:sdtPr>
              <w:sdtContent>
                <w:r w:rsidR="0057534A">
                  <w:t>[Company Name]</w:t>
                </w:r>
              </w:sdtContent>
            </w:sdt>
          </w:p>
          <w:p w14:paraId="2AFE9D10" w14:textId="77777777" w:rsidR="000E1D44" w:rsidRDefault="0057534A" w:rsidP="0057534A">
            <w:pPr>
              <w:pStyle w:val="TextRigh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14:paraId="04DC27FD" w14:textId="77777777" w:rsidR="000E1D44" w:rsidRDefault="00DB390F" w:rsidP="0057534A">
            <w:pPr>
              <w:pStyle w:val="TextRight"/>
            </w:pPr>
            <w:sdt>
              <w:sdtPr>
                <w:id w:val="-87393142"/>
                <w:placeholder>
                  <w:docPart w:val="20678C28D6DD4266B999C0469DF65091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0E1D44">
                  <w:t>[This is the place for a brief summary of your key responsibilities and most stellar accomplishments.]</w:t>
                </w:r>
              </w:sdtContent>
            </w:sdt>
          </w:p>
        </w:tc>
      </w:tr>
      <w:tr w:rsidR="000E1D44" w14:paraId="32E71FDD" w14:textId="77777777" w:rsidTr="000E1D44">
        <w:trPr>
          <w:trHeight w:val="2375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70198AAA" w14:textId="7BC11987" w:rsidR="000E1D44" w:rsidRDefault="00DB390F" w:rsidP="00A77921">
            <w:pPr>
              <w:pStyle w:val="Heading1"/>
            </w:pPr>
            <w:sdt>
              <w:sdtPr>
                <w:id w:val="-242716918"/>
                <w:placeholder>
                  <w:docPart w:val="D96CA367CA5948CF9A72EB6566C0A148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0E1D44">
                  <w:t>Key Skills</w:t>
                </w:r>
              </w:sdtContent>
            </w:sdt>
          </w:p>
          <w:p w14:paraId="7640E95F" w14:textId="702AB732" w:rsidR="000E1D44" w:rsidRDefault="006A72E7" w:rsidP="006A72E7">
            <w:pPr>
              <w:pStyle w:val="TextLeft"/>
            </w:pPr>
            <w:r>
              <w:t xml:space="preserve">Proficient in JavaScript, Node.js, </w:t>
            </w:r>
            <w:proofErr w:type="spellStart"/>
            <w:r>
              <w:t>MongoDB</w:t>
            </w:r>
            <w:proofErr w:type="spellEnd"/>
            <w:r>
              <w:t>, Express.js, and React.js (MERN stack)Strong understanding of front-end technologies such as HTML5, CSS3, and JavaScript</w:t>
            </w:r>
            <w:r>
              <w:t xml:space="preserve"> </w:t>
            </w:r>
          </w:p>
        </w:tc>
        <w:tc>
          <w:tcPr>
            <w:tcW w:w="7189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61914896"/>
              <w:placeholder>
                <w:docPart w:val="4A84DA5049414872996D97E2D2EF0DA7"/>
              </w:placeholder>
              <w:temporary/>
              <w:showingPlcHdr/>
              <w15:appearance w15:val="hidden"/>
              <w:text/>
            </w:sdtPr>
            <w:sdtContent>
              <w:p w14:paraId="3345D161" w14:textId="77777777" w:rsidR="000E1D44" w:rsidRDefault="00A77921" w:rsidP="00A77921">
                <w:pPr>
                  <w:pStyle w:val="Heading2"/>
                </w:pPr>
                <w:r>
                  <w:t>Communication</w:t>
                </w:r>
              </w:p>
            </w:sdtContent>
          </w:sdt>
          <w:sdt>
            <w:sdtPr>
              <w:rPr>
                <w:w w:val="105"/>
              </w:rPr>
              <w:id w:val="884376286"/>
              <w:placeholder>
                <w:docPart w:val="98739E29761742ABBB3391E55249DE6B"/>
              </w:placeholder>
              <w:temporary/>
              <w:showingPlcHdr/>
              <w15:appearance w15:val="hidden"/>
              <w:text/>
            </w:sdtPr>
            <w:sdtContent>
              <w:p w14:paraId="187E576C" w14:textId="77777777" w:rsidR="0057534A" w:rsidRPr="000E1D44" w:rsidRDefault="0057534A" w:rsidP="0057534A">
                <w:pPr>
                  <w:pStyle w:val="TextRight"/>
                </w:pPr>
                <w:r w:rsidRPr="000E1D44">
                  <w:t>[You delivered that big presentation to rave reviews. Don’t be shy about it now!</w:t>
                </w:r>
              </w:p>
              <w:p w14:paraId="41EC9444" w14:textId="77777777" w:rsidR="0057534A" w:rsidRDefault="0057534A" w:rsidP="0057534A">
                <w:pPr>
                  <w:pStyle w:val="TextRight"/>
                </w:pPr>
                <w:r w:rsidRPr="000E1D44">
                  <w:t>This is the place to show how well you work and play with others.]</w:t>
                </w:r>
              </w:p>
            </w:sdtContent>
          </w:sdt>
          <w:p w14:paraId="2C00B9DD" w14:textId="77777777" w:rsidR="000E1D44" w:rsidRDefault="000E1D44" w:rsidP="000E1D44">
            <w:pPr>
              <w:pStyle w:val="TextRight"/>
            </w:pPr>
          </w:p>
        </w:tc>
      </w:tr>
      <w:tr w:rsidR="000E1D44" w14:paraId="7F8FF930" w14:textId="77777777" w:rsidTr="000E1D44">
        <w:trPr>
          <w:trHeight w:val="1604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67BE2D2F" w14:textId="77777777" w:rsidR="000E1D44" w:rsidRDefault="000E1D44"/>
        </w:tc>
        <w:tc>
          <w:tcPr>
            <w:tcW w:w="7189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727186010"/>
              <w:placeholder>
                <w:docPart w:val="A84B85F77B7845558580C1FE9855ED8F"/>
              </w:placeholder>
              <w:temporary/>
              <w:showingPlcHdr/>
              <w15:appearance w15:val="hidden"/>
              <w:text/>
            </w:sdtPr>
            <w:sdtContent>
              <w:p w14:paraId="05D8645B" w14:textId="77777777" w:rsidR="0057534A" w:rsidRDefault="00A77921" w:rsidP="0057534A">
                <w:pPr>
                  <w:pStyle w:val="Heading2"/>
                </w:pPr>
                <w:r>
                  <w:t>Leadership</w:t>
                </w:r>
              </w:p>
            </w:sdtContent>
          </w:sdt>
          <w:sdt>
            <w:sdtPr>
              <w:rPr>
                <w:w w:val="105"/>
              </w:rPr>
              <w:id w:val="1609930794"/>
              <w:placeholder>
                <w:docPart w:val="61E8235C9EAC4F598CA3E66309860570"/>
              </w:placeholder>
              <w:temporary/>
              <w:showingPlcHdr/>
              <w15:appearance w15:val="hidden"/>
              <w:text/>
            </w:sdtPr>
            <w:sdtContent>
              <w:p w14:paraId="598EA956" w14:textId="77777777" w:rsidR="0057534A" w:rsidRPr="000E1D44" w:rsidRDefault="0057534A" w:rsidP="0057534A">
                <w:pPr>
                  <w:pStyle w:val="TextRight"/>
                </w:pPr>
                <w:r w:rsidRPr="000E1D44">
                  <w:t>[Are you president of your fraternity, head of the condo board, or a team lead for your favorite charity?</w:t>
                </w:r>
              </w:p>
              <w:p w14:paraId="51031D83" w14:textId="77777777" w:rsidR="000E1D44" w:rsidRDefault="0057534A" w:rsidP="000E1D44">
                <w:pPr>
                  <w:pStyle w:val="TextRight"/>
                </w:pPr>
                <w:r w:rsidRPr="000E1D44">
                  <w:t>You’re a natural leader—tell it like it is!]</w:t>
                </w:r>
              </w:p>
            </w:sdtContent>
          </w:sdt>
        </w:tc>
      </w:tr>
      <w:tr w:rsidR="000E1D44" w14:paraId="6931FD27" w14:textId="77777777" w:rsidTr="000E1D44">
        <w:trPr>
          <w:trHeight w:val="149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51579508" w14:textId="77777777" w:rsidR="000E1D44" w:rsidRDefault="000E1D44"/>
        </w:tc>
        <w:tc>
          <w:tcPr>
            <w:tcW w:w="7189" w:type="dxa"/>
            <w:tcBorders>
              <w:left w:val="single" w:sz="18" w:space="0" w:color="648276" w:themeColor="accent5"/>
            </w:tcBorders>
          </w:tcPr>
          <w:sdt>
            <w:sdtPr>
              <w:id w:val="-465741575"/>
              <w:placeholder>
                <w:docPart w:val="E4699BD51B18417087AC66024321765C"/>
              </w:placeholder>
              <w:temporary/>
              <w:showingPlcHdr/>
              <w15:appearance w15:val="hidden"/>
              <w:text/>
            </w:sdtPr>
            <w:sdtContent>
              <w:p w14:paraId="27FD31A5" w14:textId="77777777" w:rsidR="000E1D44" w:rsidRDefault="00A77921" w:rsidP="00A77921">
                <w:pPr>
                  <w:pStyle w:val="Heading2"/>
                </w:pPr>
                <w:r w:rsidRPr="000E1D44">
                  <w:t>References</w:t>
                </w:r>
              </w:p>
            </w:sdtContent>
          </w:sdt>
          <w:sdt>
            <w:sdtPr>
              <w:rPr>
                <w:w w:val="105"/>
              </w:rPr>
              <w:id w:val="-408077227"/>
              <w:placeholder>
                <w:docPart w:val="5AE2C97CEBC748EF80FEC813E9D1EE8F"/>
              </w:placeholder>
              <w:temporary/>
              <w:showingPlcHdr/>
              <w15:appearance w15:val="hidden"/>
              <w:text/>
            </w:sdtPr>
            <w:sdtContent>
              <w:p w14:paraId="37664356" w14:textId="77777777" w:rsidR="000E1D44" w:rsidRPr="000E1D44" w:rsidRDefault="0057534A" w:rsidP="0057534A">
                <w:pPr>
                  <w:pStyle w:val="TextRight"/>
                </w:pPr>
                <w:r w:rsidRPr="000E1D44">
                  <w:t>[Available upon request.]</w:t>
                </w:r>
              </w:p>
            </w:sdtContent>
          </w:sdt>
        </w:tc>
      </w:tr>
    </w:tbl>
    <w:p w14:paraId="3DC9A2E0" w14:textId="77777777" w:rsidR="00C55D85" w:rsidRDefault="00C55D85">
      <w:bookmarkStart w:id="0" w:name="_GoBack"/>
      <w:bookmarkEnd w:id="0"/>
    </w:p>
    <w:sectPr w:rsidR="00C55D85" w:rsidSect="00F4501B">
      <w:footerReference w:type="default" r:id="rId6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EA3EDB" w14:textId="77777777" w:rsidR="00555FDC" w:rsidRDefault="00555FDC" w:rsidP="00F316AD">
      <w:r>
        <w:separator/>
      </w:r>
    </w:p>
  </w:endnote>
  <w:endnote w:type="continuationSeparator" w:id="0">
    <w:p w14:paraId="0CCBFE7E" w14:textId="77777777" w:rsidR="00555FDC" w:rsidRDefault="00555FDC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AE316" w14:textId="77777777" w:rsidR="00DB390F" w:rsidRDefault="00DB390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AFF38F" wp14:editId="7A1FAEDB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8543ED7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AB2B44" w14:textId="77777777" w:rsidR="00555FDC" w:rsidRDefault="00555FDC" w:rsidP="00F316AD">
      <w:r>
        <w:separator/>
      </w:r>
    </w:p>
  </w:footnote>
  <w:footnote w:type="continuationSeparator" w:id="0">
    <w:p w14:paraId="4FE0CE03" w14:textId="77777777" w:rsidR="00555FDC" w:rsidRDefault="00555FDC" w:rsidP="00F31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557"/>
    <w:rsid w:val="00030A9B"/>
    <w:rsid w:val="000E1D44"/>
    <w:rsid w:val="001E03DA"/>
    <w:rsid w:val="0020696E"/>
    <w:rsid w:val="002356A2"/>
    <w:rsid w:val="0024775A"/>
    <w:rsid w:val="002D12DA"/>
    <w:rsid w:val="003019B2"/>
    <w:rsid w:val="0034688D"/>
    <w:rsid w:val="0039098E"/>
    <w:rsid w:val="0040233B"/>
    <w:rsid w:val="00507E93"/>
    <w:rsid w:val="00511A6E"/>
    <w:rsid w:val="00555FDC"/>
    <w:rsid w:val="0057534A"/>
    <w:rsid w:val="00605A5B"/>
    <w:rsid w:val="006A72E7"/>
    <w:rsid w:val="006C60E6"/>
    <w:rsid w:val="006E70D3"/>
    <w:rsid w:val="007B0F94"/>
    <w:rsid w:val="00A27557"/>
    <w:rsid w:val="00A77921"/>
    <w:rsid w:val="00B2124F"/>
    <w:rsid w:val="00B575FB"/>
    <w:rsid w:val="00B6190E"/>
    <w:rsid w:val="00BD4217"/>
    <w:rsid w:val="00C1095A"/>
    <w:rsid w:val="00C55D34"/>
    <w:rsid w:val="00C55D85"/>
    <w:rsid w:val="00C972BF"/>
    <w:rsid w:val="00CA2273"/>
    <w:rsid w:val="00CD50FD"/>
    <w:rsid w:val="00D47124"/>
    <w:rsid w:val="00DB390F"/>
    <w:rsid w:val="00DD5D7B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8B4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2Z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E949697CDE547F890757A9D4ECAF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77B1-D303-450A-A60C-C4CDFB430BB5}"/>
      </w:docPartPr>
      <w:docPartBody>
        <w:p w:rsidR="004C48FF" w:rsidRDefault="00345E77">
          <w:pPr>
            <w:pStyle w:val="9E949697CDE547F890757A9D4ECAF5E5"/>
          </w:pPr>
          <w:r w:rsidRPr="00605A5B">
            <w:t>Contact</w:t>
          </w:r>
        </w:p>
      </w:docPartBody>
    </w:docPart>
    <w:docPart>
      <w:docPartPr>
        <w:name w:val="C6C65EA9312E4EBFA900DE28E7F4F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331D1-1B90-476C-9673-26B9C6304920}"/>
      </w:docPartPr>
      <w:docPartBody>
        <w:p w:rsidR="004C48FF" w:rsidRDefault="00345E77">
          <w:pPr>
            <w:pStyle w:val="C6C65EA9312E4EBFA900DE28E7F4FF23"/>
          </w:pPr>
          <w:r w:rsidRPr="00605A5B">
            <w:t>Objective</w:t>
          </w:r>
        </w:p>
      </w:docPartBody>
    </w:docPart>
    <w:docPart>
      <w:docPartPr>
        <w:name w:val="C30A1DCEB5FB43B2B202A56ADEA40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D322F-1731-4BE7-BE6F-452FF782EA1A}"/>
      </w:docPartPr>
      <w:docPartBody>
        <w:p w:rsidR="004C48FF" w:rsidRDefault="00345E77">
          <w:pPr>
            <w:pStyle w:val="C30A1DCEB5FB43B2B202A56ADEA4040F"/>
          </w:pPr>
          <w:r>
            <w:t>Education</w:t>
          </w:r>
        </w:p>
      </w:docPartBody>
    </w:docPart>
    <w:docPart>
      <w:docPartPr>
        <w:name w:val="EE8FB9C9E84747488C43317A2D9E9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3905C-224D-4042-ABD6-AFF805FE54AA}"/>
      </w:docPartPr>
      <w:docPartBody>
        <w:p w:rsidR="004C48FF" w:rsidRDefault="00345E77">
          <w:pPr>
            <w:pStyle w:val="EE8FB9C9E84747488C43317A2D9E9F28"/>
          </w:pPr>
          <w:r>
            <w:t>Experience</w:t>
          </w:r>
        </w:p>
      </w:docPartBody>
    </w:docPart>
    <w:docPart>
      <w:docPartPr>
        <w:name w:val="BB5274B05DAD4768AEA1DE8D4BCEB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CED23-EA01-47F5-8125-E59752978101}"/>
      </w:docPartPr>
      <w:docPartBody>
        <w:p w:rsidR="004C48FF" w:rsidRDefault="00345E77">
          <w:pPr>
            <w:pStyle w:val="BB5274B05DAD4768AEA1DE8D4BCEBB35"/>
          </w:pPr>
          <w:r>
            <w:t>[Dates From] – [To]</w:t>
          </w:r>
        </w:p>
      </w:docPartBody>
    </w:docPart>
    <w:docPart>
      <w:docPartPr>
        <w:name w:val="CF7CD4B652F446619549B28A8A7DA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ACAC0-41FE-43F1-B27E-63802CE13ED6}"/>
      </w:docPartPr>
      <w:docPartBody>
        <w:p w:rsidR="004C48FF" w:rsidRDefault="00345E77">
          <w:pPr>
            <w:pStyle w:val="CF7CD4B652F446619549B28A8A7DAF97"/>
          </w:pPr>
          <w:r w:rsidRPr="000E1D44">
            <w:t>[Job Title]</w:t>
          </w:r>
        </w:p>
      </w:docPartBody>
    </w:docPart>
    <w:docPart>
      <w:docPartPr>
        <w:name w:val="043CA416B427434B93AC0290A52B6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BFFAA-8E33-41D7-B2D7-145CA7271179}"/>
      </w:docPartPr>
      <w:docPartBody>
        <w:p w:rsidR="004C48FF" w:rsidRDefault="00345E77">
          <w:pPr>
            <w:pStyle w:val="043CA416B427434B93AC0290A52B60C2"/>
          </w:pPr>
          <w:r w:rsidRPr="000E1D44">
            <w:t>[Job Position]</w:t>
          </w:r>
        </w:p>
      </w:docPartBody>
    </w:docPart>
    <w:docPart>
      <w:docPartPr>
        <w:name w:val="A5FFFE4B10D8400795863CDE63813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F6F6B-780A-4A85-9F01-C51A533D7409}"/>
      </w:docPartPr>
      <w:docPartBody>
        <w:p w:rsidR="004C48FF" w:rsidRDefault="00345E77">
          <w:pPr>
            <w:pStyle w:val="A5FFFE4B10D8400795863CDE63813E4C"/>
          </w:pPr>
          <w:r>
            <w:t>[Company Name]</w:t>
          </w:r>
        </w:p>
      </w:docPartBody>
    </w:docPart>
    <w:docPart>
      <w:docPartPr>
        <w:name w:val="8DF3F7867DBB44B5A1A58DFA45006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CBBDF-C4B9-4E34-9B50-B1377C7531CD}"/>
      </w:docPartPr>
      <w:docPartBody>
        <w:p w:rsidR="004C48FF" w:rsidRDefault="00345E77">
          <w:pPr>
            <w:pStyle w:val="8DF3F7867DBB44B5A1A58DFA45006CFA"/>
          </w:pPr>
          <w:r>
            <w:t>[Dates From] – [To]</w:t>
          </w:r>
        </w:p>
      </w:docPartBody>
    </w:docPart>
    <w:docPart>
      <w:docPartPr>
        <w:name w:val="34F7D16CD4D641E8AD0D3BD1A93AB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45649-0B3B-4CD7-BAB4-D665DC1D907B}"/>
      </w:docPartPr>
      <w:docPartBody>
        <w:p w:rsidR="004C48FF" w:rsidRDefault="00345E77">
          <w:pPr>
            <w:pStyle w:val="34F7D16CD4D641E8AD0D3BD1A93ABB86"/>
          </w:pPr>
          <w:r w:rsidRPr="000E1D44">
            <w:t>[Job Title]</w:t>
          </w:r>
        </w:p>
      </w:docPartBody>
    </w:docPart>
    <w:docPart>
      <w:docPartPr>
        <w:name w:val="77D86FF317344C36B4829851BBD30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1BC06-7FE9-445E-9939-4C8690761C2F}"/>
      </w:docPartPr>
      <w:docPartBody>
        <w:p w:rsidR="004C48FF" w:rsidRDefault="00345E77">
          <w:pPr>
            <w:pStyle w:val="77D86FF317344C36B4829851BBD3099B"/>
          </w:pPr>
          <w:r w:rsidRPr="000E1D44">
            <w:t>[Job Position]</w:t>
          </w:r>
        </w:p>
      </w:docPartBody>
    </w:docPart>
    <w:docPart>
      <w:docPartPr>
        <w:name w:val="4D776B1158A04A89A5A2BB06086B5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CF799-4C71-4291-AD20-E90190FCD6C8}"/>
      </w:docPartPr>
      <w:docPartBody>
        <w:p w:rsidR="004C48FF" w:rsidRDefault="00345E77">
          <w:pPr>
            <w:pStyle w:val="4D776B1158A04A89A5A2BB06086B51CF"/>
          </w:pPr>
          <w:r>
            <w:t>[Company Name]</w:t>
          </w:r>
        </w:p>
      </w:docPartBody>
    </w:docPart>
    <w:docPart>
      <w:docPartPr>
        <w:name w:val="6BDE1766082B4AC18CF0DC782A21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22EAD-5C90-472B-B593-D729A251C684}"/>
      </w:docPartPr>
      <w:docPartBody>
        <w:p w:rsidR="004C48FF" w:rsidRDefault="00345E77">
          <w:pPr>
            <w:pStyle w:val="6BDE1766082B4AC18CF0DC782A210023"/>
          </w:pPr>
          <w:r>
            <w:t>[Dates From] – [To]</w:t>
          </w:r>
        </w:p>
      </w:docPartBody>
    </w:docPart>
    <w:docPart>
      <w:docPartPr>
        <w:name w:val="2BD4120C27964272B95189F62C13A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9C9B8-7744-458F-AD69-B13776CA904A}"/>
      </w:docPartPr>
      <w:docPartBody>
        <w:p w:rsidR="004C48FF" w:rsidRDefault="00345E77">
          <w:pPr>
            <w:pStyle w:val="2BD4120C27964272B95189F62C13ADF3"/>
          </w:pPr>
          <w:r w:rsidRPr="000E1D44">
            <w:t>[Job Title]</w:t>
          </w:r>
        </w:p>
      </w:docPartBody>
    </w:docPart>
    <w:docPart>
      <w:docPartPr>
        <w:name w:val="688DFDA45B364C739AB64401021E0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E134B-28BA-436D-9A92-817C03C76DB0}"/>
      </w:docPartPr>
      <w:docPartBody>
        <w:p w:rsidR="004C48FF" w:rsidRDefault="00345E77">
          <w:pPr>
            <w:pStyle w:val="688DFDA45B364C739AB64401021E0CE7"/>
          </w:pPr>
          <w:r w:rsidRPr="000E1D44">
            <w:t>[Job Position]</w:t>
          </w:r>
        </w:p>
      </w:docPartBody>
    </w:docPart>
    <w:docPart>
      <w:docPartPr>
        <w:name w:val="B1FB6D8C92FF47389BE627554A07A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0CCD-CA03-42FD-B09E-8AEA6BD52083}"/>
      </w:docPartPr>
      <w:docPartBody>
        <w:p w:rsidR="004C48FF" w:rsidRDefault="00345E77">
          <w:pPr>
            <w:pStyle w:val="B1FB6D8C92FF47389BE627554A07A30F"/>
          </w:pPr>
          <w:r>
            <w:t>[Company Name]</w:t>
          </w:r>
        </w:p>
      </w:docPartBody>
    </w:docPart>
    <w:docPart>
      <w:docPartPr>
        <w:name w:val="20678C28D6DD4266B999C0469DF65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EF855-F0CA-4BA9-94EF-B467B906DE05}"/>
      </w:docPartPr>
      <w:docPartBody>
        <w:p w:rsidR="004C48FF" w:rsidRDefault="00345E77">
          <w:pPr>
            <w:pStyle w:val="20678C28D6DD4266B999C0469DF65091"/>
          </w:pPr>
          <w:r w:rsidRPr="000E1D44">
            <w:t>[This is the place for a brief summary of your key responsibilities and most stellar accomplishments.]</w:t>
          </w:r>
        </w:p>
      </w:docPartBody>
    </w:docPart>
    <w:docPart>
      <w:docPartPr>
        <w:name w:val="D96CA367CA5948CF9A72EB6566C0A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8EFCC-27BD-4621-9171-2DBFC3DB0732}"/>
      </w:docPartPr>
      <w:docPartBody>
        <w:p w:rsidR="004C48FF" w:rsidRDefault="00345E77">
          <w:pPr>
            <w:pStyle w:val="D96CA367CA5948CF9A72EB6566C0A148"/>
          </w:pPr>
          <w:r w:rsidRPr="000E1D44">
            <w:t>Key Skills</w:t>
          </w:r>
        </w:p>
      </w:docPartBody>
    </w:docPart>
    <w:docPart>
      <w:docPartPr>
        <w:name w:val="4A84DA5049414872996D97E2D2EF0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77672-EFD6-47A3-A77A-506E77171650}"/>
      </w:docPartPr>
      <w:docPartBody>
        <w:p w:rsidR="004C48FF" w:rsidRDefault="00345E77">
          <w:pPr>
            <w:pStyle w:val="4A84DA5049414872996D97E2D2EF0DA7"/>
          </w:pPr>
          <w:r>
            <w:t>Communication</w:t>
          </w:r>
        </w:p>
      </w:docPartBody>
    </w:docPart>
    <w:docPart>
      <w:docPartPr>
        <w:name w:val="98739E29761742ABBB3391E55249D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5B904-8DCD-413D-A35C-143753E1CA4E}"/>
      </w:docPartPr>
      <w:docPartBody>
        <w:p w:rsidR="004C48FF" w:rsidRPr="000E1D44" w:rsidRDefault="00345E77" w:rsidP="004C48FF">
          <w:pPr>
            <w:pStyle w:val="TextRight"/>
          </w:pPr>
          <w:r w:rsidRPr="000E1D44">
            <w:t>[You delivered that big presentation to rave reviews. Don’t be shy about it now!</w:t>
          </w:r>
        </w:p>
        <w:p w:rsidR="004C48FF" w:rsidRDefault="00345E77">
          <w:pPr>
            <w:pStyle w:val="98739E29761742ABBB3391E55249DE6B"/>
          </w:pPr>
          <w:r w:rsidRPr="000E1D44">
            <w:t>This is the place to show how well you work and play with others.]</w:t>
          </w:r>
        </w:p>
      </w:docPartBody>
    </w:docPart>
    <w:docPart>
      <w:docPartPr>
        <w:name w:val="A84B85F77B7845558580C1FE9855E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506CD-5616-4620-A6D4-42810B72D236}"/>
      </w:docPartPr>
      <w:docPartBody>
        <w:p w:rsidR="004C48FF" w:rsidRDefault="00345E77">
          <w:pPr>
            <w:pStyle w:val="A84B85F77B7845558580C1FE9855ED8F"/>
          </w:pPr>
          <w:r>
            <w:t>Leadership</w:t>
          </w:r>
        </w:p>
      </w:docPartBody>
    </w:docPart>
    <w:docPart>
      <w:docPartPr>
        <w:name w:val="61E8235C9EAC4F598CA3E66309860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AA822-AD87-4FE9-9315-BC1CD71BF4AF}"/>
      </w:docPartPr>
      <w:docPartBody>
        <w:p w:rsidR="004C48FF" w:rsidRPr="000E1D44" w:rsidRDefault="00345E77" w:rsidP="004C48FF">
          <w:pPr>
            <w:pStyle w:val="TextRight"/>
          </w:pPr>
          <w:r w:rsidRPr="000E1D44">
            <w:t>[Are you president of your fraternity, head of the condo board, or a team lead for your favorite charity?</w:t>
          </w:r>
        </w:p>
        <w:p w:rsidR="004C48FF" w:rsidRDefault="00345E77">
          <w:pPr>
            <w:pStyle w:val="61E8235C9EAC4F598CA3E66309860570"/>
          </w:pPr>
          <w:r w:rsidRPr="000E1D44">
            <w:t>You’re a natural leader—tell it like it is!]</w:t>
          </w:r>
        </w:p>
      </w:docPartBody>
    </w:docPart>
    <w:docPart>
      <w:docPartPr>
        <w:name w:val="E4699BD51B18417087AC660243217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D55AF-564C-4682-BE34-ABE3CD5F4326}"/>
      </w:docPartPr>
      <w:docPartBody>
        <w:p w:rsidR="004C48FF" w:rsidRDefault="00345E77">
          <w:pPr>
            <w:pStyle w:val="E4699BD51B18417087AC66024321765C"/>
          </w:pPr>
          <w:r w:rsidRPr="000E1D44">
            <w:t>References</w:t>
          </w:r>
        </w:p>
      </w:docPartBody>
    </w:docPart>
    <w:docPart>
      <w:docPartPr>
        <w:name w:val="5AE2C97CEBC748EF80FEC813E9D1E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2FB8A-8098-4BC7-83A4-E9CBF6E8A6AD}"/>
      </w:docPartPr>
      <w:docPartBody>
        <w:p w:rsidR="004C48FF" w:rsidRDefault="00345E77">
          <w:pPr>
            <w:pStyle w:val="5AE2C97CEBC748EF80FEC813E9D1EE8F"/>
          </w:pPr>
          <w:r w:rsidRPr="000E1D44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E77"/>
    <w:rsid w:val="00345E77"/>
    <w:rsid w:val="004C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FF4E1AF9034F7BB74E5980595BBB09">
    <w:name w:val="FBFF4E1AF9034F7BB74E5980595BBB09"/>
  </w:style>
  <w:style w:type="character" w:styleId="Emphasis">
    <w:name w:val="Emphasis"/>
    <w:uiPriority w:val="20"/>
    <w:qFormat/>
    <w:rPr>
      <w:color w:val="4472C4" w:themeColor="accent5"/>
    </w:rPr>
  </w:style>
  <w:style w:type="paragraph" w:customStyle="1" w:styleId="78C6D1318A744FFABA65DA1B155C30FF">
    <w:name w:val="78C6D1318A744FFABA65DA1B155C30FF"/>
  </w:style>
  <w:style w:type="paragraph" w:customStyle="1" w:styleId="7D46F0D081864CC486127D24FD84F50D">
    <w:name w:val="7D46F0D081864CC486127D24FD84F50D"/>
  </w:style>
  <w:style w:type="paragraph" w:customStyle="1" w:styleId="9E949697CDE547F890757A9D4ECAF5E5">
    <w:name w:val="9E949697CDE547F890757A9D4ECAF5E5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val="en-US" w:eastAsia="en-US"/>
    </w:rPr>
  </w:style>
  <w:style w:type="paragraph" w:customStyle="1" w:styleId="B8D77D90995540B3B9D34EC01E774049">
    <w:name w:val="B8D77D90995540B3B9D34EC01E774049"/>
  </w:style>
  <w:style w:type="paragraph" w:customStyle="1" w:styleId="80F6BDCA78C947F58A8C18CB40EB8F63">
    <w:name w:val="80F6BDCA78C947F58A8C18CB40EB8F63"/>
  </w:style>
  <w:style w:type="paragraph" w:customStyle="1" w:styleId="900EF1F903F54FD4B5FC8E14F4A8F69F">
    <w:name w:val="900EF1F903F54FD4B5FC8E14F4A8F69F"/>
  </w:style>
  <w:style w:type="paragraph" w:customStyle="1" w:styleId="C6C65EA9312E4EBFA900DE28E7F4FF23">
    <w:name w:val="C6C65EA9312E4EBFA900DE28E7F4FF23"/>
  </w:style>
  <w:style w:type="paragraph" w:customStyle="1" w:styleId="E3894F6DFF5046BC98B91738BBF49097">
    <w:name w:val="E3894F6DFF5046BC98B91738BBF49097"/>
  </w:style>
  <w:style w:type="paragraph" w:customStyle="1" w:styleId="C30A1DCEB5FB43B2B202A56ADEA4040F">
    <w:name w:val="C30A1DCEB5FB43B2B202A56ADEA4040F"/>
  </w:style>
  <w:style w:type="paragraph" w:customStyle="1" w:styleId="31EF957809AA4169A65C164258194494">
    <w:name w:val="31EF957809AA4169A65C164258194494"/>
  </w:style>
  <w:style w:type="paragraph" w:customStyle="1" w:styleId="EE8FB9C9E84747488C43317A2D9E9F28">
    <w:name w:val="EE8FB9C9E84747488C43317A2D9E9F28"/>
  </w:style>
  <w:style w:type="paragraph" w:customStyle="1" w:styleId="BB5274B05DAD4768AEA1DE8D4BCEBB35">
    <w:name w:val="BB5274B05DAD4768AEA1DE8D4BCEBB35"/>
  </w:style>
  <w:style w:type="paragraph" w:customStyle="1" w:styleId="CF7CD4B652F446619549B28A8A7DAF97">
    <w:name w:val="CF7CD4B652F446619549B28A8A7DAF97"/>
  </w:style>
  <w:style w:type="paragraph" w:customStyle="1" w:styleId="043CA416B427434B93AC0290A52B60C2">
    <w:name w:val="043CA416B427434B93AC0290A52B60C2"/>
  </w:style>
  <w:style w:type="paragraph" w:customStyle="1" w:styleId="A5FFFE4B10D8400795863CDE63813E4C">
    <w:name w:val="A5FFFE4B10D8400795863CDE63813E4C"/>
  </w:style>
  <w:style w:type="paragraph" w:customStyle="1" w:styleId="8DF3F7867DBB44B5A1A58DFA45006CFA">
    <w:name w:val="8DF3F7867DBB44B5A1A58DFA45006CFA"/>
  </w:style>
  <w:style w:type="paragraph" w:customStyle="1" w:styleId="34F7D16CD4D641E8AD0D3BD1A93ABB86">
    <w:name w:val="34F7D16CD4D641E8AD0D3BD1A93ABB86"/>
  </w:style>
  <w:style w:type="paragraph" w:customStyle="1" w:styleId="77D86FF317344C36B4829851BBD3099B">
    <w:name w:val="77D86FF317344C36B4829851BBD3099B"/>
  </w:style>
  <w:style w:type="paragraph" w:customStyle="1" w:styleId="4D776B1158A04A89A5A2BB06086B51CF">
    <w:name w:val="4D776B1158A04A89A5A2BB06086B51CF"/>
  </w:style>
  <w:style w:type="paragraph" w:customStyle="1" w:styleId="6BDE1766082B4AC18CF0DC782A210023">
    <w:name w:val="6BDE1766082B4AC18CF0DC782A210023"/>
  </w:style>
  <w:style w:type="paragraph" w:customStyle="1" w:styleId="2BD4120C27964272B95189F62C13ADF3">
    <w:name w:val="2BD4120C27964272B95189F62C13ADF3"/>
  </w:style>
  <w:style w:type="paragraph" w:customStyle="1" w:styleId="688DFDA45B364C739AB64401021E0CE7">
    <w:name w:val="688DFDA45B364C739AB64401021E0CE7"/>
  </w:style>
  <w:style w:type="paragraph" w:customStyle="1" w:styleId="B1FB6D8C92FF47389BE627554A07A30F">
    <w:name w:val="B1FB6D8C92FF47389BE627554A07A30F"/>
  </w:style>
  <w:style w:type="paragraph" w:customStyle="1" w:styleId="20678C28D6DD4266B999C0469DF65091">
    <w:name w:val="20678C28D6DD4266B999C0469DF65091"/>
  </w:style>
  <w:style w:type="paragraph" w:customStyle="1" w:styleId="D96CA367CA5948CF9A72EB6566C0A148">
    <w:name w:val="D96CA367CA5948CF9A72EB6566C0A148"/>
  </w:style>
  <w:style w:type="paragraph" w:customStyle="1" w:styleId="F3DFE4293AA349F8992060824A5A1D86">
    <w:name w:val="F3DFE4293AA349F8992060824A5A1D86"/>
  </w:style>
  <w:style w:type="paragraph" w:customStyle="1" w:styleId="4A84DA5049414872996D97E2D2EF0DA7">
    <w:name w:val="4A84DA5049414872996D97E2D2EF0DA7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val="en-US" w:eastAsia="en-US"/>
    </w:rPr>
  </w:style>
  <w:style w:type="paragraph" w:customStyle="1" w:styleId="98739E29761742ABBB3391E55249DE6B">
    <w:name w:val="98739E29761742ABBB3391E55249DE6B"/>
  </w:style>
  <w:style w:type="paragraph" w:customStyle="1" w:styleId="A84B85F77B7845558580C1FE9855ED8F">
    <w:name w:val="A84B85F77B7845558580C1FE9855ED8F"/>
  </w:style>
  <w:style w:type="paragraph" w:customStyle="1" w:styleId="61E8235C9EAC4F598CA3E66309860570">
    <w:name w:val="61E8235C9EAC4F598CA3E66309860570"/>
  </w:style>
  <w:style w:type="paragraph" w:customStyle="1" w:styleId="E4699BD51B18417087AC66024321765C">
    <w:name w:val="E4699BD51B18417087AC66024321765C"/>
  </w:style>
  <w:style w:type="paragraph" w:customStyle="1" w:styleId="5AE2C97CEBC748EF80FEC813E9D1EE8F">
    <w:name w:val="5AE2C97CEBC748EF80FEC813E9D1EE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2023-06-05T12:47:00Z</dcterms:created>
  <dcterms:modified xsi:type="dcterms:W3CDTF">2023-06-06T23:38:00Z</dcterms:modified>
</cp:coreProperties>
</file>